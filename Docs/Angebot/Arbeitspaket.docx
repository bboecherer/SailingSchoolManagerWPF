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4" w:type="dxa"/>
        <w:tblLayout w:type="fixed"/>
        <w:tblLook w:val="04A0"/>
      </w:tblPr>
      <w:tblGrid>
        <w:gridCol w:w="1384"/>
        <w:gridCol w:w="5528"/>
        <w:gridCol w:w="709"/>
        <w:gridCol w:w="571"/>
        <w:gridCol w:w="1832"/>
      </w:tblGrid>
      <w:tr w:rsidR="0078207E" w:rsidTr="0078207E">
        <w:tc>
          <w:tcPr>
            <w:tcW w:w="1384" w:type="dxa"/>
          </w:tcPr>
          <w:p w:rsidR="0078207E" w:rsidRDefault="0078207E" w:rsidP="0078207E">
            <w:pPr>
              <w:pStyle w:val="TextTabelle-FIS-0613"/>
            </w:pPr>
            <w:r>
              <w:t xml:space="preserve">Kunde: </w:t>
            </w:r>
          </w:p>
        </w:tc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:rsidR="0078207E" w:rsidRDefault="0078207E" w:rsidP="00895F1D">
            <w:pPr>
              <w:pStyle w:val="TextTabelle-FIS-0613"/>
            </w:pPr>
          </w:p>
        </w:tc>
      </w:tr>
      <w:tr w:rsidR="0078207E" w:rsidTr="0078207E">
        <w:tc>
          <w:tcPr>
            <w:tcW w:w="1384" w:type="dxa"/>
          </w:tcPr>
          <w:p w:rsidR="0078207E" w:rsidRDefault="0078207E" w:rsidP="0078207E">
            <w:pPr>
              <w:pStyle w:val="TextTabelle-FIS-0613"/>
            </w:pPr>
            <w:r>
              <w:t xml:space="preserve">Projekt: 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8207E" w:rsidRDefault="0078207E" w:rsidP="00895F1D">
            <w:pPr>
              <w:pStyle w:val="TextTabelle-FIS-0613"/>
            </w:pPr>
          </w:p>
        </w:tc>
        <w:tc>
          <w:tcPr>
            <w:tcW w:w="571" w:type="dxa"/>
            <w:tcBorders>
              <w:top w:val="single" w:sz="4" w:space="0" w:color="auto"/>
            </w:tcBorders>
          </w:tcPr>
          <w:p w:rsidR="0078207E" w:rsidRDefault="0078207E" w:rsidP="0078207E">
            <w:pPr>
              <w:pStyle w:val="TextTabelle-FIS-0613"/>
              <w:jc w:val="right"/>
            </w:pPr>
            <w:r>
              <w:t xml:space="preserve">Nr.: </w:t>
            </w: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</w:tcBorders>
          </w:tcPr>
          <w:p w:rsidR="0078207E" w:rsidRDefault="0078207E" w:rsidP="0078207E">
            <w:pPr>
              <w:pStyle w:val="TextTabelle-FIS-0613"/>
            </w:pPr>
          </w:p>
        </w:tc>
      </w:tr>
      <w:tr w:rsidR="0078207E" w:rsidTr="0078207E">
        <w:tc>
          <w:tcPr>
            <w:tcW w:w="1384" w:type="dxa"/>
          </w:tcPr>
          <w:p w:rsidR="0078207E" w:rsidRDefault="0078207E" w:rsidP="0078207E">
            <w:pPr>
              <w:pStyle w:val="TextTabelle-FIS-0613"/>
            </w:pPr>
            <w:r>
              <w:t xml:space="preserve">Aktivität: </w:t>
            </w:r>
          </w:p>
        </w:tc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:rsidR="0078207E" w:rsidRDefault="0078207E" w:rsidP="00895F1D">
            <w:pPr>
              <w:pStyle w:val="TextTabelle-FIS-0613"/>
            </w:pPr>
          </w:p>
        </w:tc>
      </w:tr>
      <w:tr w:rsidR="0078207E" w:rsidTr="0078207E">
        <w:tc>
          <w:tcPr>
            <w:tcW w:w="1384" w:type="dxa"/>
          </w:tcPr>
          <w:p w:rsidR="0078207E" w:rsidRDefault="0078207E" w:rsidP="0078207E">
            <w:pPr>
              <w:pStyle w:val="TextTabelle-FIS-0613"/>
            </w:pPr>
            <w:r>
              <w:t xml:space="preserve">Arbeitstitel: </w:t>
            </w:r>
          </w:p>
        </w:tc>
        <w:tc>
          <w:tcPr>
            <w:tcW w:w="86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8207E" w:rsidRDefault="0078207E" w:rsidP="00895F1D">
            <w:pPr>
              <w:pStyle w:val="TextTabelle-FIS-0613"/>
            </w:pPr>
          </w:p>
        </w:tc>
      </w:tr>
      <w:tr w:rsidR="0078207E" w:rsidTr="0078207E">
        <w:tc>
          <w:tcPr>
            <w:tcW w:w="1384" w:type="dxa"/>
          </w:tcPr>
          <w:p w:rsidR="0078207E" w:rsidRDefault="0078207E" w:rsidP="0078207E">
            <w:pPr>
              <w:pStyle w:val="TextTabelle-FIS-0613"/>
            </w:pPr>
            <w:r>
              <w:t xml:space="preserve">Bearbeiter: 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78207E" w:rsidRDefault="0078207E" w:rsidP="00895F1D">
            <w:pPr>
              <w:pStyle w:val="TextTabelle-FIS-0613"/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</w:tcBorders>
          </w:tcPr>
          <w:p w:rsidR="0078207E" w:rsidRDefault="0078207E" w:rsidP="0078207E">
            <w:pPr>
              <w:pStyle w:val="TextTabelle-FIS-0613"/>
              <w:jc w:val="right"/>
            </w:pPr>
            <w:r>
              <w:t xml:space="preserve">Endtermin: </w:t>
            </w: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</w:tcBorders>
          </w:tcPr>
          <w:p w:rsidR="0078207E" w:rsidRDefault="0078207E" w:rsidP="0078207E">
            <w:pPr>
              <w:pStyle w:val="TextTabelle-FIS-0613"/>
            </w:pPr>
          </w:p>
        </w:tc>
      </w:tr>
    </w:tbl>
    <w:p w:rsidR="00895F1D" w:rsidRDefault="00895F1D" w:rsidP="00895F1D">
      <w:pPr>
        <w:pStyle w:val="Text-Standard-0613"/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47"/>
      </w:tblGrid>
      <w:tr w:rsidR="00895F1D" w:rsidRPr="004D0C01" w:rsidTr="000E1349">
        <w:tc>
          <w:tcPr>
            <w:tcW w:w="9747" w:type="dxa"/>
          </w:tcPr>
          <w:p w:rsidR="00895F1D" w:rsidRPr="004D0C01" w:rsidRDefault="00895F1D" w:rsidP="00895F1D">
            <w:pPr>
              <w:pStyle w:val="TextTabelle-FIS-0613"/>
            </w:pPr>
            <w:r>
              <w:t>Beschreibung/Vorgaben/Zielsetzung:</w:t>
            </w:r>
          </w:p>
        </w:tc>
      </w:tr>
      <w:tr w:rsidR="00895F1D" w:rsidRPr="004D0C01" w:rsidTr="000E1349">
        <w:trPr>
          <w:trHeight w:val="3402"/>
        </w:trPr>
        <w:tc>
          <w:tcPr>
            <w:tcW w:w="9747" w:type="dxa"/>
          </w:tcPr>
          <w:p w:rsidR="00895F1D" w:rsidRDefault="00895F1D" w:rsidP="00895F1D">
            <w:pPr>
              <w:pStyle w:val="TextTabelle-FIS-0613"/>
            </w:pPr>
          </w:p>
        </w:tc>
      </w:tr>
    </w:tbl>
    <w:p w:rsidR="00895F1D" w:rsidRDefault="00895F1D" w:rsidP="00895F1D">
      <w:pPr>
        <w:pStyle w:val="Text-Standard-0613"/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47"/>
      </w:tblGrid>
      <w:tr w:rsidR="00895F1D" w:rsidTr="000E1349">
        <w:tc>
          <w:tcPr>
            <w:tcW w:w="9747" w:type="dxa"/>
          </w:tcPr>
          <w:p w:rsidR="00895F1D" w:rsidRDefault="00895F1D" w:rsidP="00895F1D">
            <w:pPr>
              <w:pStyle w:val="TextTabelle-FIS-0613"/>
            </w:pPr>
            <w:r>
              <w:t>Beschlüsse/Ergebnisse/Maßnahmen:</w:t>
            </w:r>
          </w:p>
        </w:tc>
      </w:tr>
      <w:tr w:rsidR="00895F1D" w:rsidTr="000E1349">
        <w:trPr>
          <w:trHeight w:val="3402"/>
        </w:trPr>
        <w:tc>
          <w:tcPr>
            <w:tcW w:w="9747" w:type="dxa"/>
          </w:tcPr>
          <w:p w:rsidR="00895F1D" w:rsidRDefault="00895F1D" w:rsidP="00895F1D">
            <w:pPr>
              <w:pStyle w:val="TextTabelle-FIS-0613"/>
            </w:pPr>
          </w:p>
        </w:tc>
      </w:tr>
    </w:tbl>
    <w:p w:rsidR="00895F1D" w:rsidRDefault="00895F1D" w:rsidP="00895F1D">
      <w:pPr>
        <w:pStyle w:val="Text-Standard-0613"/>
      </w:pPr>
    </w:p>
    <w:tbl>
      <w:tblPr>
        <w:tblW w:w="9747" w:type="dxa"/>
        <w:tblLayout w:type="fixed"/>
        <w:tblLook w:val="04A0"/>
      </w:tblPr>
      <w:tblGrid>
        <w:gridCol w:w="2235"/>
        <w:gridCol w:w="1417"/>
        <w:gridCol w:w="1418"/>
        <w:gridCol w:w="992"/>
        <w:gridCol w:w="3685"/>
      </w:tblGrid>
      <w:tr w:rsidR="00895F1D" w:rsidRPr="001843CD" w:rsidTr="0078207E">
        <w:tc>
          <w:tcPr>
            <w:tcW w:w="2235" w:type="dxa"/>
          </w:tcPr>
          <w:p w:rsidR="00895F1D" w:rsidRPr="001843CD" w:rsidRDefault="00895F1D" w:rsidP="00895F1D">
            <w:pPr>
              <w:pStyle w:val="TextTabelle-FIS-0613"/>
            </w:pPr>
            <w:r>
              <w:t>Abgeschlossen am: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895F1D" w:rsidRPr="001843CD" w:rsidRDefault="00895F1D" w:rsidP="00895F1D">
            <w:pPr>
              <w:pStyle w:val="TextTabelle-FIS-0613"/>
            </w:pPr>
          </w:p>
        </w:tc>
        <w:tc>
          <w:tcPr>
            <w:tcW w:w="992" w:type="dxa"/>
          </w:tcPr>
          <w:p w:rsidR="00895F1D" w:rsidRPr="001843CD" w:rsidRDefault="00895F1D" w:rsidP="00895F1D">
            <w:pPr>
              <w:pStyle w:val="TextTabelle-FIS-0613"/>
            </w:pPr>
            <w:r>
              <w:t>von: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895F1D" w:rsidRPr="001843CD" w:rsidRDefault="00895F1D" w:rsidP="00895F1D">
            <w:pPr>
              <w:pStyle w:val="TextTabelle-FIS-0613"/>
            </w:pPr>
          </w:p>
        </w:tc>
      </w:tr>
      <w:tr w:rsidR="00895F1D" w:rsidRPr="001843CD" w:rsidTr="0078207E">
        <w:tc>
          <w:tcPr>
            <w:tcW w:w="2235" w:type="dxa"/>
          </w:tcPr>
          <w:p w:rsidR="00895F1D" w:rsidRDefault="00895F1D" w:rsidP="00895F1D">
            <w:pPr>
              <w:pStyle w:val="TextTabelle-FIS-0613"/>
            </w:pPr>
            <w:r>
              <w:t>Dokumentation: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5F1D" w:rsidRPr="001843CD" w:rsidRDefault="00895F1D" w:rsidP="00895F1D">
            <w:pPr>
              <w:pStyle w:val="TextTabelle-FIS-0613"/>
            </w:pPr>
          </w:p>
        </w:tc>
        <w:tc>
          <w:tcPr>
            <w:tcW w:w="992" w:type="dxa"/>
          </w:tcPr>
          <w:p w:rsidR="00895F1D" w:rsidRDefault="00895F1D" w:rsidP="00895F1D">
            <w:pPr>
              <w:pStyle w:val="TextTabelle-FIS-0613"/>
            </w:pPr>
            <w:r>
              <w:t>Ablage: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895F1D" w:rsidRPr="001843CD" w:rsidRDefault="00895F1D" w:rsidP="00895F1D">
            <w:pPr>
              <w:pStyle w:val="TextTabelle-FIS-0613"/>
            </w:pPr>
          </w:p>
        </w:tc>
      </w:tr>
      <w:tr w:rsidR="00895F1D" w:rsidRPr="001843CD" w:rsidTr="0078207E">
        <w:tc>
          <w:tcPr>
            <w:tcW w:w="2235" w:type="dxa"/>
          </w:tcPr>
          <w:p w:rsidR="00895F1D" w:rsidRDefault="00895F1D" w:rsidP="00895F1D">
            <w:pPr>
              <w:pStyle w:val="TextTabelle-FIS-0613"/>
            </w:pPr>
            <w:r>
              <w:t>Nacharbeit:</w:t>
            </w:r>
          </w:p>
        </w:tc>
        <w:tc>
          <w:tcPr>
            <w:tcW w:w="7512" w:type="dxa"/>
            <w:gridSpan w:val="4"/>
            <w:tcBorders>
              <w:bottom w:val="single" w:sz="4" w:space="0" w:color="auto"/>
            </w:tcBorders>
          </w:tcPr>
          <w:p w:rsidR="00895F1D" w:rsidRPr="001843CD" w:rsidRDefault="00895F1D" w:rsidP="00895F1D">
            <w:pPr>
              <w:pStyle w:val="TextTabelle-FIS-0613"/>
            </w:pPr>
          </w:p>
        </w:tc>
      </w:tr>
      <w:tr w:rsidR="0078207E" w:rsidRPr="001843CD" w:rsidTr="009C69E8">
        <w:tc>
          <w:tcPr>
            <w:tcW w:w="2235" w:type="dxa"/>
          </w:tcPr>
          <w:p w:rsidR="0078207E" w:rsidRDefault="0078207E" w:rsidP="00895F1D">
            <w:pPr>
              <w:pStyle w:val="TextTabelle-FIS-0613"/>
            </w:pPr>
            <w:r>
              <w:t>Anlagen: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8207E" w:rsidRPr="001843CD" w:rsidRDefault="0078207E" w:rsidP="00895F1D">
            <w:pPr>
              <w:pStyle w:val="TextTabelle-FIS-0613"/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8207E" w:rsidRPr="001843CD" w:rsidRDefault="0078207E" w:rsidP="00895F1D">
            <w:pPr>
              <w:pStyle w:val="TextTabelle-FIS-0613"/>
            </w:pPr>
            <w:r>
              <w:t>/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</w:tcBorders>
          </w:tcPr>
          <w:p w:rsidR="0078207E" w:rsidRPr="001843CD" w:rsidRDefault="0078207E" w:rsidP="00895F1D">
            <w:pPr>
              <w:pStyle w:val="TextTabelle-FIS-0613"/>
            </w:pPr>
            <w:r>
              <w:t>(Anzahl Anlagen/Seitenzahl gesamt)</w:t>
            </w:r>
          </w:p>
        </w:tc>
      </w:tr>
    </w:tbl>
    <w:p w:rsidR="0089084B" w:rsidRPr="00895F1D" w:rsidRDefault="0089084B" w:rsidP="00895F1D">
      <w:pPr>
        <w:pStyle w:val="Text-Standard-0613"/>
      </w:pPr>
    </w:p>
    <w:sectPr w:rsidR="0089084B" w:rsidRPr="00895F1D" w:rsidSect="009B28D6">
      <w:headerReference w:type="default" r:id="rId8"/>
      <w:footerReference w:type="default" r:id="rId9"/>
      <w:pgSz w:w="11906" w:h="16838"/>
      <w:pgMar w:top="2381" w:right="851" w:bottom="1446" w:left="124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FFF" w:rsidRDefault="00E41FFF" w:rsidP="00FC30CB">
      <w:pPr>
        <w:spacing w:after="0" w:line="240" w:lineRule="auto"/>
      </w:pPr>
      <w:r>
        <w:separator/>
      </w:r>
    </w:p>
  </w:endnote>
  <w:endnote w:type="continuationSeparator" w:id="0">
    <w:p w:rsidR="00E41FFF" w:rsidRDefault="00E41FFF" w:rsidP="00FC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3276"/>
      <w:gridCol w:w="3267"/>
      <w:gridCol w:w="3265"/>
    </w:tblGrid>
    <w:tr w:rsidR="000B6923" w:rsidRPr="000B6923" w:rsidTr="000B6923">
      <w:trPr>
        <w:trHeight w:val="364"/>
      </w:trPr>
      <w:tc>
        <w:tcPr>
          <w:tcW w:w="3276" w:type="dxa"/>
        </w:tcPr>
        <w:p w:rsidR="000B6923" w:rsidRPr="000B6923" w:rsidRDefault="000B6923" w:rsidP="000B6923">
          <w:pPr>
            <w:pStyle w:val="Text-Standard-0613"/>
            <w:spacing w:after="0"/>
            <w:rPr>
              <w:sz w:val="18"/>
              <w:szCs w:val="18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-200660</wp:posOffset>
                </wp:positionV>
                <wp:extent cx="6228080" cy="137160"/>
                <wp:effectExtent l="19050" t="0" r="1270" b="0"/>
                <wp:wrapNone/>
                <wp:docPr id="2" name="Grafik 1" descr="FIS hoch_Produktkästchen_allgemein_compresse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S hoch_Produktkästchen_allgemein_compresse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8080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0B6923">
            <w:rPr>
              <w:sz w:val="18"/>
              <w:szCs w:val="18"/>
            </w:rPr>
            <w:t>TT.MM.JJJJ – Version 0</w:t>
          </w:r>
        </w:p>
      </w:tc>
      <w:tc>
        <w:tcPr>
          <w:tcW w:w="3267" w:type="dxa"/>
        </w:tcPr>
        <w:p w:rsidR="000B6923" w:rsidRPr="000B6923" w:rsidRDefault="000B6923" w:rsidP="000B6923">
          <w:pPr>
            <w:pStyle w:val="Text-Standard-0613"/>
            <w:spacing w:after="0"/>
            <w:jc w:val="center"/>
            <w:rPr>
              <w:sz w:val="18"/>
              <w:szCs w:val="18"/>
            </w:rPr>
          </w:pPr>
          <w:r w:rsidRPr="000B6923">
            <w:rPr>
              <w:sz w:val="18"/>
              <w:szCs w:val="18"/>
            </w:rPr>
            <w:t>©FIS GmbH</w:t>
          </w:r>
        </w:p>
      </w:tc>
      <w:tc>
        <w:tcPr>
          <w:tcW w:w="3265" w:type="dxa"/>
        </w:tcPr>
        <w:sdt>
          <w:sdtPr>
            <w:rPr>
              <w:sz w:val="18"/>
              <w:szCs w:val="18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sz w:val="18"/>
                  <w:szCs w:val="18"/>
                </w:rPr>
                <w:id w:val="23491987"/>
                <w:docPartObj>
                  <w:docPartGallery w:val="Page Numbers (Top of Page)"/>
                  <w:docPartUnique/>
                </w:docPartObj>
              </w:sdtPr>
              <w:sdtContent>
                <w:p w:rsidR="000B6923" w:rsidRPr="000B6923" w:rsidRDefault="000B6923" w:rsidP="000B6923">
                  <w:pPr>
                    <w:pStyle w:val="Text-Standard-0613"/>
                    <w:spacing w:after="0"/>
                    <w:jc w:val="right"/>
                    <w:rPr>
                      <w:sz w:val="18"/>
                      <w:szCs w:val="18"/>
                    </w:rPr>
                  </w:pPr>
                  <w:r w:rsidRPr="000B6923">
                    <w:rPr>
                      <w:sz w:val="18"/>
                      <w:szCs w:val="18"/>
                    </w:rPr>
                    <w:t xml:space="preserve">Seite </w:t>
                  </w:r>
                  <w:sdt>
                    <w:sdtPr>
                      <w:rPr>
                        <w:sz w:val="18"/>
                        <w:szCs w:val="18"/>
                      </w:rPr>
                      <w:id w:val="10334705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r w:rsidR="00C37F74" w:rsidRPr="000B6923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B6923">
                        <w:rPr>
                          <w:sz w:val="18"/>
                          <w:szCs w:val="18"/>
                        </w:rPr>
                        <w:instrText xml:space="preserve"> PAGE </w:instrText>
                      </w:r>
                      <w:r w:rsidR="00C37F74" w:rsidRPr="000B6923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E41FF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="00C37F74" w:rsidRPr="000B6923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0B6923">
                        <w:rPr>
                          <w:sz w:val="18"/>
                          <w:szCs w:val="18"/>
                        </w:rPr>
                        <w:t xml:space="preserve"> von </w:t>
                      </w:r>
                      <w:r w:rsidR="00C37F74" w:rsidRPr="000B6923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B6923">
                        <w:rPr>
                          <w:sz w:val="18"/>
                          <w:szCs w:val="18"/>
                        </w:rPr>
                        <w:instrText xml:space="preserve"> NUMPAGES  </w:instrText>
                      </w:r>
                      <w:r w:rsidR="00C37F74" w:rsidRPr="000B6923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E41FF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="00C37F74" w:rsidRPr="000B6923">
                        <w:rPr>
                          <w:sz w:val="18"/>
                          <w:szCs w:val="18"/>
                        </w:rPr>
                        <w:fldChar w:fldCharType="end"/>
                      </w:r>
                    </w:sdtContent>
                  </w:sdt>
                </w:p>
              </w:sdtContent>
            </w:sdt>
          </w:sdtContent>
        </w:sdt>
      </w:tc>
    </w:tr>
  </w:tbl>
  <w:p w:rsidR="000B6923" w:rsidRDefault="000B6923" w:rsidP="000B6923">
    <w:pPr>
      <w:pStyle w:val="Text-Standard-061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FFF" w:rsidRDefault="00E41FFF" w:rsidP="00FC30CB">
      <w:pPr>
        <w:spacing w:after="0" w:line="240" w:lineRule="auto"/>
      </w:pPr>
      <w:r>
        <w:separator/>
      </w:r>
    </w:p>
  </w:footnote>
  <w:footnote w:type="continuationSeparator" w:id="0">
    <w:p w:rsidR="00E41FFF" w:rsidRDefault="00E41FFF" w:rsidP="00FC3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DC5" w:rsidRPr="000B557E" w:rsidRDefault="00895F1D" w:rsidP="000B6923">
    <w:pPr>
      <w:pStyle w:val="Kopfzeile"/>
      <w:tabs>
        <w:tab w:val="clear" w:pos="4536"/>
        <w:tab w:val="clear" w:pos="9072"/>
      </w:tabs>
      <w:spacing w:before="840"/>
      <w:ind w:left="0" w:right="1871"/>
      <w:rPr>
        <w:color w:val="3297B5"/>
        <w:sz w:val="48"/>
        <w:szCs w:val="48"/>
      </w:rPr>
    </w:pPr>
    <w:r>
      <w:rPr>
        <w:color w:val="3297B5"/>
        <w:sz w:val="48"/>
        <w:szCs w:val="48"/>
      </w:rPr>
      <w:t>Arbeitspaket</w:t>
    </w:r>
  </w:p>
  <w:p w:rsidR="000B557E" w:rsidRPr="000B557E" w:rsidRDefault="000B557E" w:rsidP="000B557E">
    <w:pPr>
      <w:pStyle w:val="Kopfzeile"/>
      <w:spacing w:before="240"/>
      <w:ind w:left="0"/>
      <w:rPr>
        <w:color w:val="3297B5"/>
      </w:rPr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ge">
            <wp:posOffset>360045</wp:posOffset>
          </wp:positionV>
          <wp:extent cx="6225540" cy="762000"/>
          <wp:effectExtent l="19050" t="0" r="3810" b="0"/>
          <wp:wrapNone/>
          <wp:docPr id="1" name="Bild 1" descr="C:\Users\f.wunram\Desktop\Wordvorlagen compressed\Word Grafiken compressed\FIS hoch_Kopfzeile_compress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.wunram\Desktop\Wordvorlagen compressed\Word Grafiken compressed\FIS hoch_Kopfzeile_compress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554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196EEF0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  <w:color w:val="3497B9"/>
        <w:u w:color="404040" w:themeColor="text1" w:themeTint="BF"/>
      </w:rPr>
    </w:lvl>
  </w:abstractNum>
  <w:abstractNum w:abstractNumId="1">
    <w:nsid w:val="079166B4"/>
    <w:multiLevelType w:val="hybridMultilevel"/>
    <w:tmpl w:val="84AE7922"/>
    <w:lvl w:ilvl="0" w:tplc="22687710">
      <w:start w:val="1"/>
      <w:numFmt w:val="bullet"/>
      <w:pStyle w:val="AufzhlungPunkteb-0613"/>
      <w:lvlText w:val=""/>
      <w:lvlJc w:val="left"/>
      <w:pPr>
        <w:ind w:left="720" w:hanging="360"/>
      </w:pPr>
      <w:rPr>
        <w:rFonts w:ascii="Wingdings" w:hAnsi="Wingdings" w:hint="default"/>
        <w:color w:val="3497B9"/>
        <w:u w:color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C122B"/>
    <w:multiLevelType w:val="hybridMultilevel"/>
    <w:tmpl w:val="A4EC929C"/>
    <w:lvl w:ilvl="0" w:tplc="D646CB80">
      <w:start w:val="1"/>
      <w:numFmt w:val="lowerLetter"/>
      <w:pStyle w:val="aAufzhlung-0613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F848D7"/>
    <w:multiLevelType w:val="hybridMultilevel"/>
    <w:tmpl w:val="61FC58C0"/>
    <w:lvl w:ilvl="0" w:tplc="3AAE85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497B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80E9A"/>
    <w:multiLevelType w:val="hybridMultilevel"/>
    <w:tmpl w:val="66EE441E"/>
    <w:lvl w:ilvl="0" w:tplc="51F6D99A">
      <w:start w:val="1"/>
      <w:numFmt w:val="bullet"/>
      <w:pStyle w:val="AufzhlungPunktec-0613"/>
      <w:lvlText w:val=""/>
      <w:lvlJc w:val="left"/>
      <w:pPr>
        <w:ind w:left="2484" w:hanging="360"/>
      </w:pPr>
      <w:rPr>
        <w:rFonts w:ascii="Wingdings" w:hAnsi="Wingdings" w:hint="default"/>
        <w:color w:val="3497B9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BD5491"/>
    <w:multiLevelType w:val="multilevel"/>
    <w:tmpl w:val="BADE8D6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5CFD1F6D"/>
    <w:multiLevelType w:val="hybridMultilevel"/>
    <w:tmpl w:val="D1E86B66"/>
    <w:lvl w:ilvl="0" w:tplc="8FBC98CE">
      <w:start w:val="1"/>
      <w:numFmt w:val="bullet"/>
      <w:pStyle w:val="AufzhlungStrichc-061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clickAndTypeStyle w:val="Text-Standard-0613"/>
  <w:drawingGridHorizontalSpacing w:val="110"/>
  <w:displayHorizontalDrawingGridEvery w:val="2"/>
  <w:displayVertic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docVars>
    <w:docVar w:name="KAW999929" w:val="702573e2-b002-44bd-b7aa-bf88972eb69d"/>
  </w:docVars>
  <w:rsids>
    <w:rsid w:val="000B4F51"/>
    <w:rsid w:val="000B557E"/>
    <w:rsid w:val="000B6923"/>
    <w:rsid w:val="00141FA5"/>
    <w:rsid w:val="001D7453"/>
    <w:rsid w:val="002169C3"/>
    <w:rsid w:val="00226D38"/>
    <w:rsid w:val="00252D6A"/>
    <w:rsid w:val="00264DC5"/>
    <w:rsid w:val="00293D8F"/>
    <w:rsid w:val="002F1B66"/>
    <w:rsid w:val="003209D8"/>
    <w:rsid w:val="00357631"/>
    <w:rsid w:val="003848FA"/>
    <w:rsid w:val="00454E7E"/>
    <w:rsid w:val="004B3707"/>
    <w:rsid w:val="004C5FF7"/>
    <w:rsid w:val="00503B14"/>
    <w:rsid w:val="005078F7"/>
    <w:rsid w:val="0054607F"/>
    <w:rsid w:val="00556D1D"/>
    <w:rsid w:val="00557A73"/>
    <w:rsid w:val="005E3C8F"/>
    <w:rsid w:val="00606FE1"/>
    <w:rsid w:val="00613AC0"/>
    <w:rsid w:val="00616FB6"/>
    <w:rsid w:val="006761A4"/>
    <w:rsid w:val="006F34F5"/>
    <w:rsid w:val="007622BF"/>
    <w:rsid w:val="0078207E"/>
    <w:rsid w:val="007C3710"/>
    <w:rsid w:val="007E1DDF"/>
    <w:rsid w:val="00801E66"/>
    <w:rsid w:val="00814809"/>
    <w:rsid w:val="0089084B"/>
    <w:rsid w:val="00895F1D"/>
    <w:rsid w:val="00962DB0"/>
    <w:rsid w:val="00980B96"/>
    <w:rsid w:val="009B28D6"/>
    <w:rsid w:val="009D20C6"/>
    <w:rsid w:val="00A86BFA"/>
    <w:rsid w:val="00BB530C"/>
    <w:rsid w:val="00C37F74"/>
    <w:rsid w:val="00C56E80"/>
    <w:rsid w:val="00D5797D"/>
    <w:rsid w:val="00E054D4"/>
    <w:rsid w:val="00E41FFF"/>
    <w:rsid w:val="00EC3EE5"/>
    <w:rsid w:val="00F457A3"/>
    <w:rsid w:val="00F84B6C"/>
    <w:rsid w:val="00FC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-6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7" w:unhideWhenUsed="0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nhideWhenUsed="0"/>
    <w:lsdException w:name="Default Paragraph Font" w:uiPriority="1"/>
    <w:lsdException w:name="Subtitle" w:semiHidden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9"/>
    <w:rsid w:val="0089084B"/>
  </w:style>
  <w:style w:type="paragraph" w:styleId="berschrift1">
    <w:name w:val="heading 1"/>
    <w:aliases w:val="Überschrift 1 - 0613"/>
    <w:basedOn w:val="Text-Standard-0613"/>
    <w:next w:val="Text-Standard-0613"/>
    <w:link w:val="berschrift1Zchn"/>
    <w:uiPriority w:val="7"/>
    <w:qFormat/>
    <w:rsid w:val="00FC30CB"/>
    <w:pPr>
      <w:numPr>
        <w:numId w:val="8"/>
      </w:numPr>
      <w:spacing w:before="480"/>
      <w:outlineLvl w:val="0"/>
    </w:pPr>
    <w:rPr>
      <w:rFonts w:eastAsiaTheme="majorEastAsia" w:cstheme="majorBidi"/>
      <w:b/>
      <w:bCs/>
      <w:color w:val="3297B5"/>
      <w:sz w:val="28"/>
      <w:szCs w:val="28"/>
    </w:rPr>
  </w:style>
  <w:style w:type="paragraph" w:styleId="berschrift2">
    <w:name w:val="heading 2"/>
    <w:aliases w:val="Überschrift 2 - 0613"/>
    <w:basedOn w:val="berschrift1"/>
    <w:next w:val="Text-Standard-0613"/>
    <w:link w:val="berschrift2Zchn"/>
    <w:uiPriority w:val="8"/>
    <w:qFormat/>
    <w:rsid w:val="00252D6A"/>
    <w:pPr>
      <w:numPr>
        <w:ilvl w:val="1"/>
      </w:numPr>
      <w:ind w:left="652" w:hanging="652"/>
      <w:outlineLvl w:val="1"/>
    </w:pPr>
    <w:rPr>
      <w:rFonts w:cs="Arial"/>
      <w:color w:val="404040" w:themeColor="text1" w:themeTint="BF"/>
      <w:sz w:val="26"/>
    </w:rPr>
  </w:style>
  <w:style w:type="paragraph" w:styleId="berschrift3">
    <w:name w:val="heading 3"/>
    <w:aliases w:val="Überschrift 3 - 0613"/>
    <w:basedOn w:val="berschrift2"/>
    <w:next w:val="Text-Standard-0613"/>
    <w:link w:val="berschrift3Zchn"/>
    <w:uiPriority w:val="9"/>
    <w:qFormat/>
    <w:rsid w:val="00252D6A"/>
    <w:pPr>
      <w:numPr>
        <w:ilvl w:val="2"/>
      </w:numPr>
      <w:ind w:left="873" w:hanging="873"/>
      <w:outlineLvl w:val="2"/>
    </w:pPr>
  </w:style>
  <w:style w:type="paragraph" w:styleId="berschrift4">
    <w:name w:val="heading 4"/>
    <w:aliases w:val="Überschrift 4 - 0613"/>
    <w:basedOn w:val="berschrift3"/>
    <w:next w:val="Text-Standard-0613"/>
    <w:link w:val="berschrift4Zchn"/>
    <w:uiPriority w:val="10"/>
    <w:qFormat/>
    <w:rsid w:val="00252D6A"/>
    <w:pPr>
      <w:numPr>
        <w:ilvl w:val="3"/>
      </w:numPr>
      <w:ind w:left="1094" w:hanging="1094"/>
      <w:outlineLvl w:val="3"/>
    </w:pPr>
    <w:rPr>
      <w:rFonts w:cstheme="majorBidi"/>
      <w:iCs/>
    </w:rPr>
  </w:style>
  <w:style w:type="paragraph" w:styleId="berschrift5">
    <w:name w:val="heading 5"/>
    <w:aliases w:val="Überschrift 5 - 0613"/>
    <w:basedOn w:val="berschrift4"/>
    <w:next w:val="Text-Standard-0613"/>
    <w:link w:val="berschrift5Zchn"/>
    <w:uiPriority w:val="11"/>
    <w:qFormat/>
    <w:rsid w:val="00252D6A"/>
    <w:pPr>
      <w:numPr>
        <w:ilvl w:val="4"/>
      </w:numPr>
      <w:ind w:left="1315" w:hanging="1315"/>
      <w:outlineLvl w:val="4"/>
    </w:pPr>
  </w:style>
  <w:style w:type="paragraph" w:styleId="berschrift7">
    <w:name w:val="heading 7"/>
    <w:basedOn w:val="Standard"/>
    <w:next w:val="Standard"/>
    <w:link w:val="berschrift7Zchn"/>
    <w:uiPriority w:val="99"/>
    <w:semiHidden/>
    <w:unhideWhenUsed/>
    <w:qFormat/>
    <w:rsid w:val="00FC30CB"/>
    <w:pPr>
      <w:keepNext/>
      <w:keepLines/>
      <w:numPr>
        <w:ilvl w:val="6"/>
        <w:numId w:val="8"/>
      </w:numPr>
      <w:spacing w:before="200" w:after="240" w:line="240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semiHidden/>
    <w:unhideWhenUsed/>
    <w:qFormat/>
    <w:rsid w:val="00FC30CB"/>
    <w:pPr>
      <w:keepNext/>
      <w:keepLines/>
      <w:numPr>
        <w:ilvl w:val="7"/>
        <w:numId w:val="8"/>
      </w:numPr>
      <w:spacing w:before="200" w:after="240" w:line="240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9"/>
    <w:semiHidden/>
    <w:unhideWhenUsed/>
    <w:qFormat/>
    <w:rsid w:val="00FC30CB"/>
    <w:pPr>
      <w:keepNext/>
      <w:keepLines/>
      <w:numPr>
        <w:ilvl w:val="8"/>
        <w:numId w:val="8"/>
      </w:numPr>
      <w:spacing w:before="200" w:after="240" w:line="240" w:lineRule="auto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 - 0613 Zchn"/>
    <w:basedOn w:val="Absatz-Standardschriftart"/>
    <w:link w:val="berschrift1"/>
    <w:uiPriority w:val="7"/>
    <w:rsid w:val="00C56E80"/>
    <w:rPr>
      <w:rFonts w:ascii="Arial" w:eastAsiaTheme="majorEastAsia" w:hAnsi="Arial" w:cstheme="majorBidi"/>
      <w:b/>
      <w:bCs/>
      <w:color w:val="3297B5"/>
      <w:sz w:val="28"/>
      <w:szCs w:val="28"/>
    </w:rPr>
  </w:style>
  <w:style w:type="character" w:customStyle="1" w:styleId="berschrift2Zchn">
    <w:name w:val="Überschrift 2 Zchn"/>
    <w:aliases w:val="Überschrift 2 - 0613 Zchn"/>
    <w:basedOn w:val="Absatz-Standardschriftart"/>
    <w:link w:val="berschrift2"/>
    <w:uiPriority w:val="8"/>
    <w:rsid w:val="00252D6A"/>
    <w:rPr>
      <w:rFonts w:ascii="Arial" w:eastAsiaTheme="majorEastAsia" w:hAnsi="Arial" w:cs="Arial"/>
      <w:b/>
      <w:bCs/>
      <w:color w:val="404040" w:themeColor="text1" w:themeTint="BF"/>
      <w:sz w:val="26"/>
      <w:szCs w:val="28"/>
    </w:rPr>
  </w:style>
  <w:style w:type="character" w:customStyle="1" w:styleId="berschrift3Zchn">
    <w:name w:val="Überschrift 3 Zchn"/>
    <w:aliases w:val="Überschrift 3 - 0613 Zchn"/>
    <w:basedOn w:val="Absatz-Standardschriftart"/>
    <w:link w:val="berschrift3"/>
    <w:uiPriority w:val="9"/>
    <w:rsid w:val="00252D6A"/>
    <w:rPr>
      <w:rFonts w:ascii="Arial" w:eastAsiaTheme="majorEastAsia" w:hAnsi="Arial" w:cs="Arial"/>
      <w:b/>
      <w:bCs/>
      <w:color w:val="404040" w:themeColor="text1" w:themeTint="BF"/>
      <w:sz w:val="26"/>
      <w:szCs w:val="28"/>
    </w:rPr>
  </w:style>
  <w:style w:type="character" w:customStyle="1" w:styleId="berschrift4Zchn">
    <w:name w:val="Überschrift 4 Zchn"/>
    <w:aliases w:val="Überschrift 4 - 0613 Zchn"/>
    <w:basedOn w:val="Absatz-Standardschriftart"/>
    <w:link w:val="berschrift4"/>
    <w:uiPriority w:val="10"/>
    <w:rsid w:val="00252D6A"/>
    <w:rPr>
      <w:rFonts w:ascii="Arial" w:eastAsiaTheme="majorEastAsia" w:hAnsi="Arial" w:cstheme="majorBidi"/>
      <w:b/>
      <w:bCs/>
      <w:iCs/>
      <w:color w:val="404040" w:themeColor="text1" w:themeTint="BF"/>
      <w:sz w:val="26"/>
      <w:szCs w:val="28"/>
    </w:rPr>
  </w:style>
  <w:style w:type="character" w:customStyle="1" w:styleId="berschrift5Zchn">
    <w:name w:val="Überschrift 5 Zchn"/>
    <w:aliases w:val="Überschrift 5 - 0613 Zchn"/>
    <w:basedOn w:val="Absatz-Standardschriftart"/>
    <w:link w:val="berschrift5"/>
    <w:uiPriority w:val="11"/>
    <w:rsid w:val="00252D6A"/>
    <w:rPr>
      <w:rFonts w:ascii="Arial" w:eastAsiaTheme="majorEastAsia" w:hAnsi="Arial" w:cstheme="majorBidi"/>
      <w:b/>
      <w:bCs/>
      <w:iCs/>
      <w:color w:val="404040" w:themeColor="text1" w:themeTint="BF"/>
      <w:sz w:val="26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9"/>
    <w:semiHidden/>
    <w:rsid w:val="00FC30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9"/>
    <w:semiHidden/>
    <w:rsid w:val="00FC30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9"/>
    <w:semiHidden/>
    <w:rsid w:val="00FC30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30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ufzhlungPunktec-0613Zchn">
    <w:name w:val="Aufzählung Punkte c) - 0613 Zchn"/>
    <w:basedOn w:val="AufzhlungPunkteb-0613Zchn"/>
    <w:link w:val="AufzhlungPunktec-0613"/>
    <w:uiPriority w:val="15"/>
    <w:rsid w:val="0089084B"/>
  </w:style>
  <w:style w:type="character" w:customStyle="1" w:styleId="AufzhlungszeichenZchn">
    <w:name w:val="Aufzählungszeichen Zchn"/>
    <w:aliases w:val="Aufzählung Punkte a) - 0613 Zchn"/>
    <w:basedOn w:val="Text-Standard-0613Zchn"/>
    <w:link w:val="Aufzhlungszeichen"/>
    <w:uiPriority w:val="13"/>
    <w:rsid w:val="0089084B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30CB"/>
    <w:pPr>
      <w:keepNext/>
      <w:keepLines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TextTabelle-FIS-0613">
    <w:name w:val="Text/Tabelle - FIS - 0613"/>
    <w:basedOn w:val="Text-Standard-0613"/>
    <w:link w:val="TextTabelle-FIS-0613Zchn"/>
    <w:uiPriority w:val="5"/>
    <w:qFormat/>
    <w:rsid w:val="00C56E80"/>
    <w:pPr>
      <w:spacing w:before="60" w:after="60"/>
    </w:pPr>
  </w:style>
  <w:style w:type="character" w:customStyle="1" w:styleId="TextTabelle-FIS-0613Zchn">
    <w:name w:val="Text/Tabelle - FIS - 0613 Zchn"/>
    <w:basedOn w:val="Absatz-Standardschriftart"/>
    <w:link w:val="TextTabelle-FIS-0613"/>
    <w:uiPriority w:val="5"/>
    <w:rsid w:val="00C56E80"/>
    <w:rPr>
      <w:rFonts w:ascii="Arial" w:hAnsi="Arial" w:cs="Arial"/>
      <w:color w:val="404040" w:themeColor="text1" w:themeTint="BF"/>
    </w:rPr>
  </w:style>
  <w:style w:type="paragraph" w:customStyle="1" w:styleId="Text-Blocksatz-0613">
    <w:name w:val="Text - Blocksatz - 0613"/>
    <w:basedOn w:val="Text-Standard-0613"/>
    <w:link w:val="Text-Blocksatz-0613Zchn"/>
    <w:uiPriority w:val="2"/>
    <w:qFormat/>
    <w:rsid w:val="00C56E80"/>
    <w:pPr>
      <w:jc w:val="both"/>
    </w:pPr>
    <w:rPr>
      <w:rFonts w:eastAsiaTheme="majorEastAsia"/>
      <w:bCs/>
      <w:szCs w:val="20"/>
    </w:rPr>
  </w:style>
  <w:style w:type="character" w:customStyle="1" w:styleId="Text-Blocksatz-0613Zchn">
    <w:name w:val="Text - Blocksatz - 0613 Zchn"/>
    <w:basedOn w:val="Absatz-Standardschriftart"/>
    <w:link w:val="Text-Blocksatz-0613"/>
    <w:uiPriority w:val="2"/>
    <w:rsid w:val="00C56E80"/>
    <w:rPr>
      <w:rFonts w:ascii="Arial" w:eastAsiaTheme="majorEastAsia" w:hAnsi="Arial" w:cs="Arial"/>
      <w:bCs/>
      <w:color w:val="404040" w:themeColor="text1" w:themeTint="BF"/>
      <w:szCs w:val="20"/>
    </w:rPr>
  </w:style>
  <w:style w:type="paragraph" w:customStyle="1" w:styleId="TextKonditionstabelle-FIS-0613">
    <w:name w:val="Text/Konditionstabelle - FIS - 0613"/>
    <w:basedOn w:val="Text-Standard-0613"/>
    <w:link w:val="TextKonditionstabelle-FIS-0613Zchn"/>
    <w:uiPriority w:val="6"/>
    <w:qFormat/>
    <w:rsid w:val="00C56E80"/>
    <w:pPr>
      <w:spacing w:before="60" w:after="60"/>
    </w:pPr>
    <w:rPr>
      <w:sz w:val="18"/>
      <w:szCs w:val="15"/>
    </w:rPr>
  </w:style>
  <w:style w:type="character" w:customStyle="1" w:styleId="TextKonditionstabelle-FIS-0613Zchn">
    <w:name w:val="Text/Konditionstabelle - FIS - 0613 Zchn"/>
    <w:basedOn w:val="TextTabelle-FIS-0613Zchn"/>
    <w:link w:val="TextKonditionstabelle-FIS-0613"/>
    <w:uiPriority w:val="6"/>
    <w:rsid w:val="00C56E80"/>
    <w:rPr>
      <w:sz w:val="18"/>
      <w:szCs w:val="15"/>
    </w:rPr>
  </w:style>
  <w:style w:type="paragraph" w:customStyle="1" w:styleId="AufzhlungStrichc-0613">
    <w:name w:val="Aufzählung Strich c) - 0613"/>
    <w:basedOn w:val="Standard"/>
    <w:link w:val="AufzhlungStrichc-0613Zchn"/>
    <w:uiPriority w:val="99"/>
    <w:semiHidden/>
    <w:qFormat/>
    <w:rsid w:val="00FC30CB"/>
    <w:pPr>
      <w:numPr>
        <w:numId w:val="10"/>
      </w:numPr>
      <w:spacing w:after="240" w:line="240" w:lineRule="auto"/>
    </w:pPr>
    <w:rPr>
      <w:rFonts w:eastAsiaTheme="majorEastAsia"/>
      <w:b/>
      <w:bCs/>
      <w:sz w:val="28"/>
      <w:szCs w:val="20"/>
    </w:rPr>
  </w:style>
  <w:style w:type="character" w:customStyle="1" w:styleId="AufzhlungStrichc-0613Zchn">
    <w:name w:val="Aufzählung Strich c) - 0613 Zchn"/>
    <w:basedOn w:val="Absatz-Standardschriftart"/>
    <w:link w:val="AufzhlungStrichc-0613"/>
    <w:uiPriority w:val="99"/>
    <w:semiHidden/>
    <w:rsid w:val="00FC30CB"/>
    <w:rPr>
      <w:rFonts w:ascii="Arial" w:eastAsiaTheme="majorEastAsia" w:hAnsi="Arial" w:cs="Arial"/>
      <w:b/>
      <w:bCs/>
      <w:color w:val="404040" w:themeColor="text1" w:themeTint="BF"/>
      <w:sz w:val="28"/>
      <w:szCs w:val="20"/>
    </w:rPr>
  </w:style>
  <w:style w:type="paragraph" w:customStyle="1" w:styleId="Text-Standard-0613">
    <w:name w:val="Text - Standard - 0613"/>
    <w:link w:val="Text-Standard-0613Zchn"/>
    <w:qFormat/>
    <w:rsid w:val="00FC30CB"/>
    <w:pPr>
      <w:spacing w:after="240" w:line="240" w:lineRule="auto"/>
      <w:ind w:left="0"/>
    </w:pPr>
  </w:style>
  <w:style w:type="paragraph" w:customStyle="1" w:styleId="Text-eingerckt-0613">
    <w:name w:val="Text - eingerückt - 0613"/>
    <w:basedOn w:val="Text-Standard-0613"/>
    <w:link w:val="Text-eingerckt-0613Zchn"/>
    <w:uiPriority w:val="3"/>
    <w:qFormat/>
    <w:rsid w:val="00FC30CB"/>
    <w:pPr>
      <w:ind w:left="720"/>
    </w:pPr>
  </w:style>
  <w:style w:type="paragraph" w:customStyle="1" w:styleId="Text-zentriert-0613">
    <w:name w:val="Text - zentriert - 0613"/>
    <w:basedOn w:val="Text-Standard-0613"/>
    <w:link w:val="Text-zentriert-0613Zchn"/>
    <w:uiPriority w:val="4"/>
    <w:qFormat/>
    <w:rsid w:val="00FC30CB"/>
    <w:pPr>
      <w:jc w:val="center"/>
    </w:pPr>
  </w:style>
  <w:style w:type="paragraph" w:customStyle="1" w:styleId="Text-Standard-Fett-0613">
    <w:name w:val="Text - Standard - Fett - 0613"/>
    <w:basedOn w:val="Text-Standard-0613"/>
    <w:link w:val="Text-Standard-Fett-0613Zchn"/>
    <w:uiPriority w:val="1"/>
    <w:qFormat/>
    <w:rsid w:val="00FC30CB"/>
    <w:rPr>
      <w:b/>
    </w:rPr>
  </w:style>
  <w:style w:type="paragraph" w:customStyle="1" w:styleId="aAufzhlung-0613">
    <w:name w:val="a) Aufzählung - 0613"/>
    <w:basedOn w:val="Text-Standard-0613"/>
    <w:link w:val="aAufzhlung-0613Zchn"/>
    <w:uiPriority w:val="12"/>
    <w:qFormat/>
    <w:rsid w:val="00FC30CB"/>
    <w:pPr>
      <w:numPr>
        <w:numId w:val="11"/>
      </w:numPr>
    </w:pPr>
  </w:style>
  <w:style w:type="paragraph" w:customStyle="1" w:styleId="AufzhlungPunkteb-0613">
    <w:name w:val="Aufzählung Punkte b) - 0613"/>
    <w:basedOn w:val="Aufzhlungszeichen"/>
    <w:link w:val="AufzhlungPunkteb-0613Zchn"/>
    <w:uiPriority w:val="14"/>
    <w:qFormat/>
    <w:rsid w:val="0089084B"/>
    <w:pPr>
      <w:numPr>
        <w:numId w:val="13"/>
      </w:numPr>
      <w:ind w:left="1071" w:hanging="357"/>
    </w:pPr>
    <w:rPr>
      <w:rFonts w:eastAsia="Times New Roman"/>
    </w:rPr>
  </w:style>
  <w:style w:type="character" w:customStyle="1" w:styleId="AufzhlungPunkteb-0613Zchn">
    <w:name w:val="Aufzählung Punkte b) - 0613 Zchn"/>
    <w:basedOn w:val="Absatz-Standardschriftart"/>
    <w:link w:val="AufzhlungPunkteb-0613"/>
    <w:uiPriority w:val="14"/>
    <w:rsid w:val="0089084B"/>
    <w:rPr>
      <w:rFonts w:ascii="Arial" w:eastAsia="Times New Roman" w:hAnsi="Arial" w:cs="Arial"/>
      <w:color w:val="404040" w:themeColor="text1" w:themeTint="BF"/>
    </w:rPr>
  </w:style>
  <w:style w:type="paragraph" w:customStyle="1" w:styleId="AufzhlungPunktec-0613">
    <w:name w:val="Aufzählung Punkte c) - 0613"/>
    <w:basedOn w:val="AufzhlungPunkteb-0613"/>
    <w:link w:val="AufzhlungPunktec-0613Zchn"/>
    <w:uiPriority w:val="15"/>
    <w:qFormat/>
    <w:rsid w:val="00FC30CB"/>
    <w:pPr>
      <w:numPr>
        <w:numId w:val="12"/>
      </w:numPr>
    </w:pPr>
  </w:style>
  <w:style w:type="paragraph" w:styleId="Kopfzeile">
    <w:name w:val="header"/>
    <w:basedOn w:val="Standard"/>
    <w:link w:val="KopfzeileZchn"/>
    <w:uiPriority w:val="99"/>
    <w:unhideWhenUsed/>
    <w:rsid w:val="00FC3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30CB"/>
  </w:style>
  <w:style w:type="paragraph" w:styleId="Fuzeile">
    <w:name w:val="footer"/>
    <w:basedOn w:val="Standard"/>
    <w:link w:val="FuzeileZchn"/>
    <w:uiPriority w:val="99"/>
    <w:unhideWhenUsed/>
    <w:rsid w:val="00FC3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30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0CB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C30CB"/>
    <w:rPr>
      <w:color w:val="808080"/>
    </w:rPr>
  </w:style>
  <w:style w:type="table" w:styleId="Tabellengitternetz">
    <w:name w:val="Table Grid"/>
    <w:basedOn w:val="NormaleTabelle"/>
    <w:uiPriority w:val="59"/>
    <w:rsid w:val="00E05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64DC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-Standard-0613Zchn">
    <w:name w:val="Text - Standard - 0613 Zchn"/>
    <w:basedOn w:val="Absatz-Standardschriftart"/>
    <w:link w:val="Text-Standard-0613"/>
    <w:rsid w:val="00C56E80"/>
    <w:rPr>
      <w:rFonts w:ascii="Arial" w:hAnsi="Arial" w:cs="Arial"/>
      <w:color w:val="404040" w:themeColor="text1" w:themeTint="BF"/>
    </w:rPr>
  </w:style>
  <w:style w:type="character" w:customStyle="1" w:styleId="Text-Standard-Fett-0613Zchn">
    <w:name w:val="Text - Standard - Fett - 0613 Zchn"/>
    <w:basedOn w:val="Text-Standard-0613Zchn"/>
    <w:link w:val="Text-Standard-Fett-0613"/>
    <w:uiPriority w:val="1"/>
    <w:rsid w:val="00C56E80"/>
    <w:rPr>
      <w:b/>
    </w:rPr>
  </w:style>
  <w:style w:type="character" w:customStyle="1" w:styleId="Text-eingerckt-0613Zchn">
    <w:name w:val="Text - eingerückt - 0613 Zchn"/>
    <w:basedOn w:val="Text-Standard-0613Zchn"/>
    <w:link w:val="Text-eingerckt-0613"/>
    <w:uiPriority w:val="3"/>
    <w:rsid w:val="00C56E80"/>
  </w:style>
  <w:style w:type="character" w:customStyle="1" w:styleId="Text-zentriert-0613Zchn">
    <w:name w:val="Text - zentriert - 0613 Zchn"/>
    <w:basedOn w:val="Text-Standard-0613Zchn"/>
    <w:link w:val="Text-zentriert-0613"/>
    <w:uiPriority w:val="4"/>
    <w:rsid w:val="00C56E80"/>
  </w:style>
  <w:style w:type="paragraph" w:styleId="Aufzhlungszeichen">
    <w:name w:val="List Bullet"/>
    <w:aliases w:val="Aufzählung Punkte a) - 0613"/>
    <w:basedOn w:val="Text-Standard-0613"/>
    <w:link w:val="AufzhlungszeichenZchn"/>
    <w:uiPriority w:val="13"/>
    <w:qFormat/>
    <w:rsid w:val="0089084B"/>
    <w:pPr>
      <w:numPr>
        <w:numId w:val="14"/>
      </w:numPr>
      <w:ind w:left="357" w:hanging="357"/>
    </w:pPr>
  </w:style>
  <w:style w:type="character" w:customStyle="1" w:styleId="aAufzhlung-0613Zchn">
    <w:name w:val="a) Aufzählung - 0613 Zchn"/>
    <w:basedOn w:val="Text-Standard-0613Zchn"/>
    <w:link w:val="aAufzhlung-0613"/>
    <w:uiPriority w:val="12"/>
    <w:rsid w:val="0089084B"/>
  </w:style>
  <w:style w:type="paragraph" w:customStyle="1" w:styleId="TextTabelle-FIS">
    <w:name w:val="Text/Tabelle - FIS"/>
    <w:basedOn w:val="Standard"/>
    <w:link w:val="TextTabelle-FISZchn"/>
    <w:rsid w:val="00895F1D"/>
    <w:pPr>
      <w:keepNext/>
      <w:keepLines/>
      <w:spacing w:before="60" w:after="60" w:line="240" w:lineRule="auto"/>
      <w:ind w:left="0"/>
    </w:pPr>
    <w:rPr>
      <w:rFonts w:eastAsia="Calibri"/>
      <w:color w:val="auto"/>
    </w:rPr>
  </w:style>
  <w:style w:type="character" w:customStyle="1" w:styleId="TextTabelle-FISZchn">
    <w:name w:val="Text/Tabelle - FIS Zchn"/>
    <w:basedOn w:val="Absatz-Standardschriftart"/>
    <w:link w:val="TextTabelle-FIS"/>
    <w:rsid w:val="00895F1D"/>
    <w:rPr>
      <w:rFonts w:eastAsia="Calibr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9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1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meyer\AppData\Roaming\Microsoft\Templates\ci\Formulare\Arbeitspake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AFFFCF-40CA-4187-BB03-A161654E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Arbeitspaket.dotx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t.meyer</dc:creator>
  <cp:lastModifiedBy>t.meyer</cp:lastModifiedBy>
  <cp:revision>1</cp:revision>
  <cp:lastPrinted>2013-09-25T09:16:00Z</cp:lastPrinted>
  <dcterms:created xsi:type="dcterms:W3CDTF">2014-02-03T14:59:00Z</dcterms:created>
  <dcterms:modified xsi:type="dcterms:W3CDTF">2014-02-03T15:02:00Z</dcterms:modified>
</cp:coreProperties>
</file>